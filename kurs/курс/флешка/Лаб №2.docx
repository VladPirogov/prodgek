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4EB" w:rsidRPr="00FD62E3" w:rsidRDefault="002264EB" w:rsidP="00506604">
      <w:pPr>
        <w:pStyle w:val="NormalWeb"/>
        <w:jc w:val="center"/>
        <w:rPr>
          <w:sz w:val="28"/>
          <w:szCs w:val="28"/>
        </w:rPr>
      </w:pPr>
      <w:r w:rsidRPr="00FD62E3">
        <w:rPr>
          <w:b/>
          <w:bCs/>
          <w:sz w:val="28"/>
          <w:szCs w:val="28"/>
          <w:lang w:val="uk-UA"/>
        </w:rPr>
        <w:t>МІНІСТЕРСТВО ОСВІТИ І НАУКИ УКРАЇНИ</w:t>
      </w:r>
      <w:r w:rsidRPr="00FD62E3">
        <w:rPr>
          <w:b/>
          <w:bCs/>
          <w:sz w:val="28"/>
          <w:szCs w:val="28"/>
          <w:lang w:val="uk-UA"/>
        </w:rPr>
        <w:br/>
        <w:t>ДВНЗ «КРИВОРІЗЬКИЙ НАЦІОНАЛЬНИЙ УНІВЕРСИТЕТ»</w:t>
      </w:r>
      <w:r w:rsidRPr="00FD62E3">
        <w:rPr>
          <w:b/>
          <w:bCs/>
          <w:sz w:val="28"/>
          <w:szCs w:val="28"/>
        </w:rPr>
        <w:br/>
      </w:r>
      <w:r w:rsidRPr="00FD62E3">
        <w:rPr>
          <w:b/>
          <w:bCs/>
          <w:sz w:val="28"/>
          <w:szCs w:val="28"/>
          <w:lang w:val="uk-UA"/>
        </w:rPr>
        <w:t>КРИВОРІЗЬКИЙ ПЕДАГОГІЧНИЙ ІНСТИТУТ</w:t>
      </w:r>
    </w:p>
    <w:p w:rsidR="002264EB" w:rsidRPr="004D72DA" w:rsidRDefault="002264EB" w:rsidP="00506604">
      <w:pPr>
        <w:pStyle w:val="NormalWeb"/>
        <w:spacing w:after="240" w:afterAutospacing="0"/>
        <w:jc w:val="center"/>
        <w:rPr>
          <w:lang w:val="uk-UA"/>
        </w:rPr>
      </w:pPr>
    </w:p>
    <w:p w:rsidR="002264EB" w:rsidRPr="003B43A2" w:rsidRDefault="002264EB" w:rsidP="003B43A2">
      <w:pPr>
        <w:pStyle w:val="NormalWeb"/>
        <w:spacing w:after="240" w:afterAutospacing="0"/>
        <w:jc w:val="right"/>
        <w:rPr>
          <w:lang w:val="uk-UA"/>
        </w:rPr>
      </w:pPr>
      <w:r>
        <w:rPr>
          <w:lang w:val="uk-UA"/>
        </w:rPr>
        <w:t>Кафедра інформатики і прикладної математики</w:t>
      </w:r>
    </w:p>
    <w:p w:rsidR="002264EB" w:rsidRPr="004D72DA" w:rsidRDefault="002264EB" w:rsidP="00506604">
      <w:pPr>
        <w:pStyle w:val="NormalWeb"/>
        <w:spacing w:after="240" w:afterAutospacing="0"/>
        <w:jc w:val="center"/>
        <w:rPr>
          <w:lang w:val="uk-UA"/>
        </w:rPr>
      </w:pPr>
    </w:p>
    <w:p w:rsidR="002264EB" w:rsidRDefault="002264EB" w:rsidP="00506604">
      <w:pPr>
        <w:pStyle w:val="NormalWeb"/>
        <w:jc w:val="center"/>
        <w:rPr>
          <w:sz w:val="20"/>
          <w:szCs w:val="20"/>
          <w:lang w:val="uk-UA"/>
        </w:rPr>
      </w:pPr>
    </w:p>
    <w:p w:rsidR="002264EB" w:rsidRPr="004D72DA" w:rsidRDefault="002264EB" w:rsidP="00506604">
      <w:pPr>
        <w:pStyle w:val="NormalWeb"/>
        <w:jc w:val="center"/>
        <w:rPr>
          <w:sz w:val="20"/>
          <w:szCs w:val="20"/>
          <w:lang w:val="uk-UA"/>
        </w:rPr>
      </w:pPr>
    </w:p>
    <w:p w:rsidR="002264EB" w:rsidRPr="0074253E" w:rsidRDefault="002264EB" w:rsidP="00506604">
      <w:pPr>
        <w:pStyle w:val="NormalWeb"/>
        <w:jc w:val="center"/>
        <w:rPr>
          <w:sz w:val="32"/>
          <w:lang w:val="uk-UA"/>
        </w:rPr>
      </w:pPr>
      <w:r w:rsidRPr="004D72DA">
        <w:rPr>
          <w:sz w:val="20"/>
          <w:szCs w:val="20"/>
          <w:lang w:val="uk-UA"/>
        </w:rPr>
        <w:br/>
      </w:r>
      <w:r w:rsidRPr="004D72DA">
        <w:rPr>
          <w:b/>
          <w:bCs/>
          <w:sz w:val="32"/>
          <w:szCs w:val="26"/>
          <w:lang w:val="uk-UA"/>
        </w:rPr>
        <w:t>ЛАБОРАТОРНА РОБОТА №</w:t>
      </w:r>
      <w:r>
        <w:rPr>
          <w:b/>
          <w:bCs/>
          <w:sz w:val="32"/>
          <w:szCs w:val="26"/>
          <w:lang w:val="uk-UA"/>
        </w:rPr>
        <w:t>2</w:t>
      </w:r>
    </w:p>
    <w:p w:rsidR="002264EB" w:rsidRPr="00B64EFA" w:rsidRDefault="002264EB" w:rsidP="00B64EFA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FD62E3">
        <w:rPr>
          <w:rFonts w:ascii="Times New Roman" w:hAnsi="Times New Roman"/>
          <w:b/>
          <w:bCs/>
          <w:sz w:val="28"/>
          <w:szCs w:val="28"/>
          <w:lang w:val="uk-UA"/>
        </w:rPr>
        <w:t>ТЕМА:</w:t>
      </w:r>
      <w:r w:rsidRPr="00FD62E3">
        <w:rPr>
          <w:rFonts w:ascii="Times New Roman" w:hAnsi="Times New Roman"/>
          <w:sz w:val="28"/>
          <w:szCs w:val="28"/>
          <w:lang w:val="uk-UA"/>
        </w:rPr>
        <w:t xml:space="preserve"> «</w:t>
      </w:r>
      <w:r w:rsidRPr="00B64EFA">
        <w:rPr>
          <w:rFonts w:ascii="Times New Roman" w:hAnsi="Times New Roman"/>
          <w:b/>
          <w:sz w:val="32"/>
          <w:szCs w:val="32"/>
          <w:lang w:val="uk-UA"/>
        </w:rPr>
        <w:t>Технічне завдання</w:t>
      </w:r>
      <w:r w:rsidRPr="00FD62E3">
        <w:rPr>
          <w:rFonts w:ascii="Times New Roman" w:hAnsi="Times New Roman"/>
          <w:bCs/>
          <w:sz w:val="28"/>
          <w:szCs w:val="28"/>
          <w:lang w:val="uk-UA"/>
        </w:rPr>
        <w:t>»</w:t>
      </w:r>
    </w:p>
    <w:p w:rsidR="002264EB" w:rsidRPr="0074253E" w:rsidRDefault="002264EB" w:rsidP="00506604">
      <w:pPr>
        <w:pStyle w:val="NormalWeb"/>
        <w:spacing w:after="240" w:afterAutospacing="0"/>
        <w:rPr>
          <w:lang w:val="uk-UA"/>
        </w:rPr>
      </w:pPr>
    </w:p>
    <w:p w:rsidR="002264EB" w:rsidRPr="0074253E" w:rsidRDefault="002264EB" w:rsidP="00506604">
      <w:pPr>
        <w:pStyle w:val="NormalWeb"/>
        <w:spacing w:after="240" w:afterAutospacing="0"/>
        <w:rPr>
          <w:lang w:val="uk-UA"/>
        </w:rPr>
      </w:pPr>
    </w:p>
    <w:p w:rsidR="002264EB" w:rsidRPr="0074253E" w:rsidRDefault="002264EB" w:rsidP="00506604">
      <w:pPr>
        <w:pStyle w:val="NormalWeb"/>
        <w:spacing w:after="240" w:afterAutospacing="0"/>
        <w:rPr>
          <w:lang w:val="uk-UA"/>
        </w:rPr>
      </w:pPr>
    </w:p>
    <w:p w:rsidR="002264EB" w:rsidRPr="004D72DA" w:rsidRDefault="002264EB" w:rsidP="00506604">
      <w:pPr>
        <w:pStyle w:val="NormalWeb"/>
        <w:spacing w:after="240" w:afterAutospacing="0"/>
        <w:rPr>
          <w:lang w:val="uk-UA"/>
        </w:rPr>
      </w:pPr>
      <w:bookmarkStart w:id="0" w:name="_GoBack"/>
      <w:bookmarkEnd w:id="0"/>
    </w:p>
    <w:p w:rsidR="002264EB" w:rsidRPr="004D72DA" w:rsidRDefault="002264EB" w:rsidP="00506604">
      <w:pPr>
        <w:pStyle w:val="NormalWeb"/>
        <w:spacing w:after="240" w:afterAutospacing="0"/>
        <w:rPr>
          <w:lang w:val="uk-UA"/>
        </w:rPr>
      </w:pPr>
    </w:p>
    <w:p w:rsidR="002264EB" w:rsidRPr="004D72DA" w:rsidRDefault="002264EB" w:rsidP="00506604">
      <w:pPr>
        <w:pStyle w:val="NormalWeb"/>
        <w:spacing w:after="240" w:afterAutospacing="0"/>
        <w:rPr>
          <w:lang w:val="uk-UA"/>
        </w:rPr>
      </w:pPr>
    </w:p>
    <w:p w:rsidR="002264EB" w:rsidRPr="008B1E9F" w:rsidRDefault="002264EB" w:rsidP="00506604">
      <w:pPr>
        <w:pStyle w:val="NormalWeb"/>
        <w:ind w:left="6372"/>
        <w:rPr>
          <w:sz w:val="28"/>
          <w:szCs w:val="28"/>
          <w:lang w:val="uk-UA"/>
        </w:rPr>
      </w:pPr>
      <w:r w:rsidRPr="00FD62E3">
        <w:rPr>
          <w:bCs/>
          <w:sz w:val="28"/>
          <w:szCs w:val="28"/>
          <w:lang w:val="uk-UA"/>
        </w:rPr>
        <w:t xml:space="preserve">Виконав: </w:t>
      </w:r>
      <w:r w:rsidRPr="00FD62E3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>Пірогов Владислав</w:t>
      </w:r>
    </w:p>
    <w:p w:rsidR="002264EB" w:rsidRPr="00FD62E3" w:rsidRDefault="002264EB" w:rsidP="00506604">
      <w:pPr>
        <w:pStyle w:val="NormalWeb"/>
        <w:ind w:left="6372"/>
        <w:rPr>
          <w:sz w:val="28"/>
          <w:szCs w:val="28"/>
        </w:rPr>
      </w:pPr>
      <w:r w:rsidRPr="00FD62E3">
        <w:rPr>
          <w:sz w:val="28"/>
          <w:szCs w:val="28"/>
          <w:lang w:val="uk-UA"/>
        </w:rPr>
        <w:t xml:space="preserve">група І-15 </w:t>
      </w:r>
    </w:p>
    <w:p w:rsidR="002264EB" w:rsidRPr="00FD62E3" w:rsidRDefault="002264EB" w:rsidP="0074253E">
      <w:pPr>
        <w:pStyle w:val="NormalWeb"/>
        <w:ind w:left="6372"/>
        <w:rPr>
          <w:b/>
          <w:bCs/>
          <w:sz w:val="28"/>
          <w:szCs w:val="28"/>
          <w:lang w:val="uk-UA"/>
        </w:rPr>
      </w:pPr>
      <w:r w:rsidRPr="00FD62E3">
        <w:rPr>
          <w:sz w:val="28"/>
          <w:szCs w:val="28"/>
          <w:lang w:val="uk-UA"/>
        </w:rPr>
        <w:t>Перевірив: Головко В.О.</w:t>
      </w:r>
    </w:p>
    <w:p w:rsidR="002264EB" w:rsidRPr="004D72DA" w:rsidRDefault="002264EB" w:rsidP="00506604">
      <w:pPr>
        <w:spacing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2264EB" w:rsidRPr="004D72DA" w:rsidRDefault="002264EB" w:rsidP="00506604">
      <w:pPr>
        <w:spacing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2264EB" w:rsidRDefault="002264EB" w:rsidP="0050660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264EB" w:rsidRDefault="002264EB" w:rsidP="0050660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264EB" w:rsidRDefault="002264EB" w:rsidP="0050660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264EB" w:rsidRPr="00506604" w:rsidRDefault="002264EB" w:rsidP="0050660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264EB" w:rsidRPr="00FD62E3" w:rsidRDefault="002264EB" w:rsidP="00ED2FEF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D62E3">
        <w:rPr>
          <w:rFonts w:ascii="Times New Roman" w:hAnsi="Times New Roman"/>
          <w:sz w:val="28"/>
          <w:szCs w:val="28"/>
          <w:lang w:val="uk-UA"/>
        </w:rPr>
        <w:t>м. Кривий Ріг</w:t>
      </w:r>
    </w:p>
    <w:p w:rsidR="002264EB" w:rsidRDefault="002264EB" w:rsidP="00684E5C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D62E3">
        <w:rPr>
          <w:rFonts w:ascii="Times New Roman" w:hAnsi="Times New Roman"/>
          <w:sz w:val="28"/>
          <w:szCs w:val="28"/>
          <w:lang w:val="uk-UA"/>
        </w:rPr>
        <w:t>2016</w:t>
      </w:r>
    </w:p>
    <w:p w:rsidR="002264EB" w:rsidRPr="008B1E9F" w:rsidRDefault="002264EB" w:rsidP="008B1E9F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 w:rsidRPr="008B1E9F">
        <w:rPr>
          <w:rFonts w:ascii="Times New Roman" w:hAnsi="Times New Roman"/>
          <w:sz w:val="24"/>
          <w:szCs w:val="24"/>
          <w:lang w:val="uk-UA"/>
        </w:rPr>
        <w:t>Технічне завдання</w:t>
      </w:r>
    </w:p>
    <w:p w:rsidR="002264EB" w:rsidRPr="008B1E9F" w:rsidRDefault="002264EB" w:rsidP="008B1E9F">
      <w:pPr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Дата 02.02.2016</w:t>
      </w:r>
    </w:p>
    <w:p w:rsidR="002264EB" w:rsidRPr="008B1E9F" w:rsidRDefault="002264EB" w:rsidP="008B1E9F">
      <w:pPr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клієнт Р.Н.Дубан</w:t>
      </w:r>
    </w:p>
    <w:p w:rsidR="002264EB" w:rsidRPr="008B1E9F" w:rsidRDefault="002264EB" w:rsidP="008B1E9F">
      <w:pPr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Ім'я проекту «Пожежники»</w:t>
      </w:r>
    </w:p>
    <w:p w:rsidR="002264EB" w:rsidRPr="008B1E9F" w:rsidRDefault="002264EB" w:rsidP="008B1E9F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Створив Пі</w:t>
      </w:r>
      <w:r w:rsidRPr="008B1E9F">
        <w:rPr>
          <w:rFonts w:ascii="Times New Roman" w:hAnsi="Times New Roman"/>
          <w:sz w:val="24"/>
          <w:szCs w:val="24"/>
          <w:lang w:val="uk-UA"/>
        </w:rPr>
        <w:t>рогов Влад</w:t>
      </w:r>
    </w:p>
    <w:p w:rsidR="002264EB" w:rsidRPr="008B1E9F" w:rsidRDefault="002264EB" w:rsidP="008B1E9F">
      <w:pPr>
        <w:rPr>
          <w:rFonts w:ascii="Times New Roman" w:hAnsi="Times New Roman"/>
          <w:sz w:val="24"/>
          <w:szCs w:val="24"/>
          <w:lang w:val="uk-UA"/>
        </w:rPr>
      </w:pPr>
    </w:p>
    <w:p w:rsidR="002264EB" w:rsidRPr="008B1E9F" w:rsidRDefault="002264EB" w:rsidP="00A8441F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  <w:lang w:val="uk-UA"/>
        </w:rPr>
      </w:pPr>
    </w:p>
    <w:p w:rsidR="002264EB" w:rsidRPr="008B1E9F" w:rsidRDefault="002264EB" w:rsidP="008B1E9F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Резюме:</w:t>
      </w:r>
    </w:p>
    <w:p w:rsidR="002264EB" w:rsidRPr="008B1E9F" w:rsidRDefault="002264EB" w:rsidP="008B1E9F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Дана</w:t>
      </w:r>
      <w:r w:rsidRPr="008B1E9F">
        <w:rPr>
          <w:rFonts w:ascii="Times New Roman" w:hAnsi="Times New Roman"/>
          <w:sz w:val="24"/>
          <w:szCs w:val="24"/>
          <w:lang w:val="uk-UA"/>
        </w:rPr>
        <w:t xml:space="preserve"> програма служить для розваги користувача</w:t>
      </w:r>
      <w:r>
        <w:rPr>
          <w:rFonts w:ascii="Times New Roman" w:hAnsi="Times New Roman"/>
          <w:sz w:val="24"/>
          <w:szCs w:val="24"/>
          <w:lang w:val="uk-UA"/>
        </w:rPr>
        <w:t xml:space="preserve"> та розвитку</w:t>
      </w:r>
    </w:p>
    <w:p w:rsidR="002264EB" w:rsidRPr="008B1E9F" w:rsidRDefault="002264EB" w:rsidP="008B1E9F">
      <w:pPr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Основні завдання: З верхньої частини вікна рухаєть</w:t>
      </w:r>
      <w:r>
        <w:rPr>
          <w:rFonts w:ascii="Times New Roman" w:hAnsi="Times New Roman"/>
          <w:sz w:val="24"/>
          <w:szCs w:val="24"/>
          <w:lang w:val="uk-UA"/>
        </w:rPr>
        <w:t xml:space="preserve">ся вниз певну кількість об'єктів </w:t>
      </w:r>
      <w:r w:rsidRPr="008B1E9F">
        <w:rPr>
          <w:rFonts w:ascii="Times New Roman" w:hAnsi="Times New Roman"/>
          <w:sz w:val="24"/>
          <w:szCs w:val="24"/>
          <w:lang w:val="uk-UA"/>
        </w:rPr>
        <w:t>Y, гравець повинен "зловити" всі об'єкти. Інакше гравець програє.</w:t>
      </w:r>
    </w:p>
    <w:p w:rsidR="002264EB" w:rsidRPr="008B1E9F" w:rsidRDefault="002264EB" w:rsidP="00A8441F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Додаткові завдання (ті, реалізація яких не обов'язкова і скрутна): прискорення п</w:t>
      </w:r>
      <w:r>
        <w:rPr>
          <w:rFonts w:ascii="Times New Roman" w:hAnsi="Times New Roman"/>
          <w:sz w:val="24"/>
          <w:szCs w:val="24"/>
          <w:lang w:val="uk-UA"/>
        </w:rPr>
        <w:t>адаючих об'єктів, об'єкт п</w:t>
      </w:r>
      <w:r w:rsidRPr="00ED2FEF">
        <w:rPr>
          <w:rFonts w:ascii="Times New Roman" w:hAnsi="Times New Roman"/>
          <w:sz w:val="24"/>
          <w:szCs w:val="24"/>
          <w:lang w:val="uk-UA"/>
        </w:rPr>
        <w:t xml:space="preserve">астка </w:t>
      </w:r>
      <w:r w:rsidRPr="008B1E9F">
        <w:rPr>
          <w:rFonts w:ascii="Times New Roman" w:hAnsi="Times New Roman"/>
          <w:sz w:val="24"/>
          <w:szCs w:val="24"/>
          <w:lang w:val="uk-UA"/>
        </w:rPr>
        <w:t>- гравець програє якщо зловить.</w:t>
      </w:r>
    </w:p>
    <w:p w:rsidR="002264EB" w:rsidRPr="008B1E9F" w:rsidRDefault="002264EB" w:rsidP="00A8441F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Обсяг проекту:</w:t>
      </w:r>
    </w:p>
    <w:p w:rsidR="002264EB" w:rsidRPr="008B1E9F" w:rsidRDefault="002264EB" w:rsidP="008B1E9F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Інвентар:</w:t>
      </w:r>
    </w:p>
    <w:p w:rsidR="002264EB" w:rsidRPr="008B1E9F" w:rsidRDefault="002264EB" w:rsidP="008B1E9F">
      <w:pPr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• Вікно з фоном</w:t>
      </w:r>
    </w:p>
    <w:p w:rsidR="002264EB" w:rsidRPr="008B1E9F" w:rsidRDefault="002264EB" w:rsidP="008B1E9F">
      <w:pPr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• Лічильник часу</w:t>
      </w:r>
    </w:p>
    <w:p w:rsidR="002264EB" w:rsidRPr="008B1E9F" w:rsidRDefault="002264EB" w:rsidP="008B1E9F">
      <w:pPr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• Об'єкт (X): Графічно відображається: батут розміром 1/8 вікна. Рухається по осі.Ох</w:t>
      </w:r>
    </w:p>
    <w:p w:rsidR="002264EB" w:rsidRPr="008B1E9F" w:rsidRDefault="002264EB" w:rsidP="008B1E9F">
      <w:pPr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• Об'єкт (Y): Графічно</w:t>
      </w:r>
      <w:r>
        <w:rPr>
          <w:rFonts w:ascii="Times New Roman" w:hAnsi="Times New Roman"/>
          <w:sz w:val="24"/>
          <w:szCs w:val="24"/>
          <w:lang w:val="uk-UA"/>
        </w:rPr>
        <w:t xml:space="preserve"> відображається: падаюча людина</w:t>
      </w:r>
      <w:r w:rsidRPr="008B1E9F">
        <w:rPr>
          <w:rFonts w:ascii="Times New Roman" w:hAnsi="Times New Roman"/>
          <w:sz w:val="24"/>
          <w:szCs w:val="24"/>
          <w:lang w:val="uk-UA"/>
        </w:rPr>
        <w:t xml:space="preserve"> розміром дорівнює батуту. Рухається зверху в низ</w:t>
      </w:r>
    </w:p>
    <w:p w:rsidR="002264EB" w:rsidRPr="008B1E9F" w:rsidRDefault="002264EB" w:rsidP="00A8441F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• Об'єкт пастка: Графічно відображається: камінь розміром 1/8 вікна. Рухається зверху в низ.</w:t>
      </w:r>
    </w:p>
    <w:p w:rsidR="002264EB" w:rsidRPr="008B1E9F" w:rsidRDefault="002264EB" w:rsidP="008B1E9F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Дії:</w:t>
      </w:r>
    </w:p>
    <w:p w:rsidR="002264EB" w:rsidRPr="008B1E9F" w:rsidRDefault="002264EB" w:rsidP="008B1E9F">
      <w:pPr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 xml:space="preserve">Спіймати - нижні координати </w:t>
      </w:r>
      <w:r>
        <w:rPr>
          <w:rFonts w:ascii="Times New Roman" w:hAnsi="Times New Roman"/>
          <w:sz w:val="24"/>
          <w:szCs w:val="24"/>
          <w:lang w:val="uk-UA"/>
        </w:rPr>
        <w:t>Об.Y або Об</w:t>
      </w:r>
      <w:r w:rsidRPr="008B1E9F">
        <w:rPr>
          <w:rFonts w:ascii="Times New Roman" w:hAnsi="Times New Roman"/>
          <w:sz w:val="24"/>
          <w:szCs w:val="24"/>
          <w:lang w:val="uk-UA"/>
        </w:rPr>
        <w:t xml:space="preserve">. Пастка </w:t>
      </w:r>
      <w:r>
        <w:rPr>
          <w:rFonts w:ascii="Times New Roman" w:hAnsi="Times New Roman"/>
          <w:sz w:val="24"/>
          <w:szCs w:val="24"/>
          <w:lang w:val="uk-UA"/>
        </w:rPr>
        <w:t>спів</w:t>
      </w:r>
      <w:r w:rsidRPr="008B1E9F">
        <w:rPr>
          <w:rFonts w:ascii="Times New Roman" w:hAnsi="Times New Roman"/>
          <w:sz w:val="24"/>
          <w:szCs w:val="24"/>
          <w:lang w:val="uk-UA"/>
        </w:rPr>
        <w:t>падуть з верх</w:t>
      </w:r>
      <w:r>
        <w:rPr>
          <w:rFonts w:ascii="Times New Roman" w:hAnsi="Times New Roman"/>
          <w:sz w:val="24"/>
          <w:szCs w:val="24"/>
          <w:lang w:val="uk-UA"/>
        </w:rPr>
        <w:t xml:space="preserve">німи координатами Об.Х. Наслідок </w:t>
      </w:r>
      <w:r w:rsidRPr="008B1E9F">
        <w:rPr>
          <w:rFonts w:ascii="Times New Roman" w:hAnsi="Times New Roman"/>
          <w:sz w:val="24"/>
          <w:szCs w:val="24"/>
          <w:lang w:val="uk-UA"/>
        </w:rPr>
        <w:t>: якщо зловити Об.Y він знищитися якщо</w:t>
      </w:r>
      <w:r>
        <w:rPr>
          <w:rFonts w:ascii="Times New Roman" w:hAnsi="Times New Roman"/>
          <w:sz w:val="24"/>
          <w:szCs w:val="24"/>
          <w:lang w:val="uk-UA"/>
        </w:rPr>
        <w:t xml:space="preserve"> його</w:t>
      </w:r>
      <w:r w:rsidRPr="008B1E9F">
        <w:rPr>
          <w:rFonts w:ascii="Times New Roman" w:hAnsi="Times New Roman"/>
          <w:sz w:val="24"/>
          <w:szCs w:val="24"/>
          <w:lang w:val="uk-UA"/>
        </w:rPr>
        <w:t xml:space="preserve"> координати співпадуть з кінцем вікна </w:t>
      </w:r>
      <w:r>
        <w:rPr>
          <w:rFonts w:ascii="Times New Roman" w:hAnsi="Times New Roman"/>
          <w:sz w:val="24"/>
          <w:szCs w:val="24"/>
          <w:lang w:val="uk-UA"/>
        </w:rPr>
        <w:t>гра закінчитися. Якщо зловити Об</w:t>
      </w:r>
      <w:r w:rsidRPr="008B1E9F">
        <w:rPr>
          <w:rFonts w:ascii="Times New Roman" w:hAnsi="Times New Roman"/>
          <w:sz w:val="24"/>
          <w:szCs w:val="24"/>
          <w:lang w:val="uk-UA"/>
        </w:rPr>
        <w:t>. Пастка гра закінчитися.</w:t>
      </w:r>
    </w:p>
    <w:p w:rsidR="002264EB" w:rsidRPr="008B1E9F" w:rsidRDefault="002264EB" w:rsidP="00A8441F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Умови перемоги: гравець повинен грати 5 хвилин</w:t>
      </w:r>
    </w:p>
    <w:p w:rsidR="002264EB" w:rsidRPr="008B1E9F" w:rsidRDefault="002264EB" w:rsidP="008B1E9F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8B1E9F">
        <w:rPr>
          <w:rFonts w:ascii="Times New Roman" w:hAnsi="Times New Roman"/>
          <w:sz w:val="24"/>
          <w:szCs w:val="24"/>
          <w:lang w:val="uk-UA"/>
        </w:rPr>
        <w:t>Графіки робіт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85"/>
        <w:gridCol w:w="4536"/>
      </w:tblGrid>
      <w:tr w:rsidR="002264EB" w:rsidTr="002D4595">
        <w:tc>
          <w:tcPr>
            <w:tcW w:w="3085" w:type="dxa"/>
          </w:tcPr>
          <w:p w:rsidR="002264EB" w:rsidRPr="002D4595" w:rsidRDefault="002264EB" w:rsidP="002D4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36" w:type="dxa"/>
          </w:tcPr>
          <w:p w:rsidR="002264EB" w:rsidRPr="002D4595" w:rsidRDefault="002264EB" w:rsidP="002D459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595">
              <w:rPr>
                <w:rFonts w:ascii="Times New Roman" w:hAnsi="Times New Roman"/>
                <w:sz w:val="24"/>
                <w:szCs w:val="24"/>
                <w:lang w:val="uk-UA"/>
              </w:rPr>
              <w:t>Приблизний час</w:t>
            </w:r>
          </w:p>
        </w:tc>
      </w:tr>
      <w:tr w:rsidR="002264EB" w:rsidTr="002D4595">
        <w:tc>
          <w:tcPr>
            <w:tcW w:w="3085" w:type="dxa"/>
          </w:tcPr>
          <w:p w:rsidR="002264EB" w:rsidRPr="002D4595" w:rsidRDefault="002264EB" w:rsidP="002D4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59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Отримання завдання. Постанова технічного завдання   </w:t>
            </w:r>
          </w:p>
        </w:tc>
        <w:tc>
          <w:tcPr>
            <w:tcW w:w="4536" w:type="dxa"/>
          </w:tcPr>
          <w:p w:rsidR="002264EB" w:rsidRPr="002D4595" w:rsidRDefault="002264EB" w:rsidP="002D4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264EB" w:rsidTr="002D4595">
        <w:tc>
          <w:tcPr>
            <w:tcW w:w="3085" w:type="dxa"/>
          </w:tcPr>
          <w:p w:rsidR="002264EB" w:rsidRPr="002D4595" w:rsidRDefault="002264EB" w:rsidP="002D4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59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Опрацювання теоретичних відомостей  </w:t>
            </w:r>
          </w:p>
        </w:tc>
        <w:tc>
          <w:tcPr>
            <w:tcW w:w="4536" w:type="dxa"/>
          </w:tcPr>
          <w:p w:rsidR="002264EB" w:rsidRPr="002D4595" w:rsidRDefault="002264EB" w:rsidP="002D4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264EB" w:rsidTr="002D4595">
        <w:trPr>
          <w:trHeight w:val="132"/>
        </w:trPr>
        <w:tc>
          <w:tcPr>
            <w:tcW w:w="3085" w:type="dxa"/>
          </w:tcPr>
          <w:p w:rsidR="002264EB" w:rsidRPr="002D4595" w:rsidRDefault="002264EB" w:rsidP="002D4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59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Робота над завданням </w:t>
            </w:r>
          </w:p>
        </w:tc>
        <w:tc>
          <w:tcPr>
            <w:tcW w:w="4536" w:type="dxa"/>
          </w:tcPr>
          <w:p w:rsidR="002264EB" w:rsidRPr="002D4595" w:rsidRDefault="002264EB" w:rsidP="002D4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264EB" w:rsidTr="002D4595">
        <w:trPr>
          <w:trHeight w:val="132"/>
        </w:trPr>
        <w:tc>
          <w:tcPr>
            <w:tcW w:w="3085" w:type="dxa"/>
          </w:tcPr>
          <w:p w:rsidR="002264EB" w:rsidRPr="002D4595" w:rsidRDefault="002264EB" w:rsidP="002D4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59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Підготовка документацій та захисту  </w:t>
            </w:r>
          </w:p>
        </w:tc>
        <w:tc>
          <w:tcPr>
            <w:tcW w:w="4536" w:type="dxa"/>
          </w:tcPr>
          <w:p w:rsidR="002264EB" w:rsidRPr="002D4595" w:rsidRDefault="002264EB" w:rsidP="002D4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264EB" w:rsidTr="002D4595">
        <w:trPr>
          <w:trHeight w:val="132"/>
        </w:trPr>
        <w:tc>
          <w:tcPr>
            <w:tcW w:w="3085" w:type="dxa"/>
          </w:tcPr>
          <w:p w:rsidR="002264EB" w:rsidRPr="002D4595" w:rsidRDefault="002264EB" w:rsidP="002D4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59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Здача роботи </w:t>
            </w:r>
          </w:p>
        </w:tc>
        <w:tc>
          <w:tcPr>
            <w:tcW w:w="4536" w:type="dxa"/>
          </w:tcPr>
          <w:p w:rsidR="002264EB" w:rsidRPr="002D4595" w:rsidRDefault="002264EB" w:rsidP="002D4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2264EB" w:rsidRPr="008B1E9F" w:rsidRDefault="002264EB" w:rsidP="00A8441F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  <w:lang w:val="uk-UA"/>
        </w:rPr>
      </w:pPr>
    </w:p>
    <w:p w:rsidR="002264EB" w:rsidRDefault="002264EB" w:rsidP="00684E5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9D45B6">
        <w:rPr>
          <w:rFonts w:ascii="Times New Roman" w:hAnsi="Times New Roman"/>
          <w:sz w:val="28"/>
          <w:szCs w:val="28"/>
        </w:rPr>
        <w:t>рийняття</w:t>
      </w:r>
    </w:p>
    <w:p w:rsidR="002264EB" w:rsidRDefault="002264EB" w:rsidP="009D45B6">
      <w:pPr>
        <w:spacing w:line="240" w:lineRule="auto"/>
        <w:ind w:left="141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Замовник                                                 Виконавець </w:t>
      </w:r>
    </w:p>
    <w:p w:rsidR="002264EB" w:rsidRPr="009D45B6" w:rsidRDefault="002264EB" w:rsidP="009D45B6">
      <w:pPr>
        <w:spacing w:line="240" w:lineRule="auto"/>
        <w:rPr>
          <w:rFonts w:ascii="Times New Roman" w:hAnsi="Times New Roman"/>
          <w:sz w:val="28"/>
          <w:szCs w:val="28"/>
          <w:u w:val="thick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Назва компанії  </w:t>
      </w:r>
    </w:p>
    <w:p w:rsidR="002264EB" w:rsidRDefault="002264EB" w:rsidP="009D45B6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Ф.І.По батькові </w:t>
      </w:r>
    </w:p>
    <w:p w:rsidR="002264EB" w:rsidRDefault="002264EB" w:rsidP="00A8441F">
      <w:pPr>
        <w:pBdr>
          <w:bottom w:val="single" w:sz="4" w:space="1" w:color="auto"/>
        </w:pBd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Титул </w:t>
      </w:r>
    </w:p>
    <w:p w:rsidR="002264EB" w:rsidRDefault="002264EB" w:rsidP="00A8441F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264EB" w:rsidRDefault="002264EB" w:rsidP="00A8441F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Підпис клієнта_________</w:t>
      </w:r>
    </w:p>
    <w:p w:rsidR="002264EB" w:rsidRDefault="002264EB" w:rsidP="00A8441F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Підпис Виконавця________</w:t>
      </w:r>
    </w:p>
    <w:p w:rsidR="002264EB" w:rsidRPr="009D45B6" w:rsidRDefault="002264EB" w:rsidP="00A8441F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 :</w:t>
      </w:r>
    </w:p>
    <w:sectPr w:rsidR="002264EB" w:rsidRPr="009D45B6" w:rsidSect="004C27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6176"/>
    <w:multiLevelType w:val="hybridMultilevel"/>
    <w:tmpl w:val="0976692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A67271C"/>
    <w:multiLevelType w:val="hybridMultilevel"/>
    <w:tmpl w:val="35F8BCDC"/>
    <w:lvl w:ilvl="0" w:tplc="BA8894B4">
      <w:start w:val="2014"/>
      <w:numFmt w:val="decimal"/>
      <w:lvlText w:val="%1"/>
      <w:lvlJc w:val="left"/>
      <w:pPr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4CB308C"/>
    <w:multiLevelType w:val="hybridMultilevel"/>
    <w:tmpl w:val="1DD0FE50"/>
    <w:lvl w:ilvl="0" w:tplc="E4B0C09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6604"/>
    <w:rsid w:val="00002E2E"/>
    <w:rsid w:val="0001033D"/>
    <w:rsid w:val="00011E2D"/>
    <w:rsid w:val="000242D9"/>
    <w:rsid w:val="0003775C"/>
    <w:rsid w:val="0004445E"/>
    <w:rsid w:val="00047488"/>
    <w:rsid w:val="00051C10"/>
    <w:rsid w:val="000557EB"/>
    <w:rsid w:val="000607A8"/>
    <w:rsid w:val="0006141C"/>
    <w:rsid w:val="0007011D"/>
    <w:rsid w:val="000714B0"/>
    <w:rsid w:val="00071B64"/>
    <w:rsid w:val="00075882"/>
    <w:rsid w:val="000777CE"/>
    <w:rsid w:val="0007790B"/>
    <w:rsid w:val="000853AD"/>
    <w:rsid w:val="000A2D6B"/>
    <w:rsid w:val="000B23A1"/>
    <w:rsid w:val="000B30FF"/>
    <w:rsid w:val="000B3381"/>
    <w:rsid w:val="000C5696"/>
    <w:rsid w:val="000C6B20"/>
    <w:rsid w:val="000D63A8"/>
    <w:rsid w:val="000E60D7"/>
    <w:rsid w:val="000F0FE4"/>
    <w:rsid w:val="000F5C3A"/>
    <w:rsid w:val="00103797"/>
    <w:rsid w:val="00111286"/>
    <w:rsid w:val="00121D54"/>
    <w:rsid w:val="001227FC"/>
    <w:rsid w:val="001263F9"/>
    <w:rsid w:val="00134630"/>
    <w:rsid w:val="00151612"/>
    <w:rsid w:val="001667CF"/>
    <w:rsid w:val="00171E9A"/>
    <w:rsid w:val="0018180D"/>
    <w:rsid w:val="001A6EE0"/>
    <w:rsid w:val="001B43CB"/>
    <w:rsid w:val="001B5704"/>
    <w:rsid w:val="001B5FEC"/>
    <w:rsid w:val="001B6790"/>
    <w:rsid w:val="001C3366"/>
    <w:rsid w:val="001C5B59"/>
    <w:rsid w:val="001C63B5"/>
    <w:rsid w:val="001D0DF4"/>
    <w:rsid w:val="001D250A"/>
    <w:rsid w:val="001E3B58"/>
    <w:rsid w:val="001F0997"/>
    <w:rsid w:val="001F250B"/>
    <w:rsid w:val="001F6613"/>
    <w:rsid w:val="001F6FF1"/>
    <w:rsid w:val="002051B5"/>
    <w:rsid w:val="00214C9E"/>
    <w:rsid w:val="0021661D"/>
    <w:rsid w:val="00216B32"/>
    <w:rsid w:val="002264EB"/>
    <w:rsid w:val="0024676C"/>
    <w:rsid w:val="00252784"/>
    <w:rsid w:val="00271472"/>
    <w:rsid w:val="0027236D"/>
    <w:rsid w:val="00273C76"/>
    <w:rsid w:val="00274302"/>
    <w:rsid w:val="00280943"/>
    <w:rsid w:val="00286459"/>
    <w:rsid w:val="00290633"/>
    <w:rsid w:val="002B16CD"/>
    <w:rsid w:val="002B22B2"/>
    <w:rsid w:val="002B45EB"/>
    <w:rsid w:val="002B6FD9"/>
    <w:rsid w:val="002C1617"/>
    <w:rsid w:val="002C1C17"/>
    <w:rsid w:val="002C4F5D"/>
    <w:rsid w:val="002D364A"/>
    <w:rsid w:val="002D4595"/>
    <w:rsid w:val="002E7F8E"/>
    <w:rsid w:val="002F0BDC"/>
    <w:rsid w:val="002F6219"/>
    <w:rsid w:val="002F7070"/>
    <w:rsid w:val="003030C6"/>
    <w:rsid w:val="00311066"/>
    <w:rsid w:val="00311210"/>
    <w:rsid w:val="003119E9"/>
    <w:rsid w:val="003141D1"/>
    <w:rsid w:val="00320D7C"/>
    <w:rsid w:val="00332B1C"/>
    <w:rsid w:val="003330E4"/>
    <w:rsid w:val="00347C13"/>
    <w:rsid w:val="003550D2"/>
    <w:rsid w:val="0035719A"/>
    <w:rsid w:val="00363EF7"/>
    <w:rsid w:val="00366490"/>
    <w:rsid w:val="003667FE"/>
    <w:rsid w:val="003675C2"/>
    <w:rsid w:val="00371991"/>
    <w:rsid w:val="003741E9"/>
    <w:rsid w:val="003751A5"/>
    <w:rsid w:val="00390E7E"/>
    <w:rsid w:val="00392C06"/>
    <w:rsid w:val="003A0882"/>
    <w:rsid w:val="003A0895"/>
    <w:rsid w:val="003A5868"/>
    <w:rsid w:val="003B05A4"/>
    <w:rsid w:val="003B2361"/>
    <w:rsid w:val="003B43A2"/>
    <w:rsid w:val="003B58D3"/>
    <w:rsid w:val="003B7BE5"/>
    <w:rsid w:val="003D4590"/>
    <w:rsid w:val="003D5537"/>
    <w:rsid w:val="003D57BC"/>
    <w:rsid w:val="003E3F05"/>
    <w:rsid w:val="003E6ED0"/>
    <w:rsid w:val="0040697D"/>
    <w:rsid w:val="0042292C"/>
    <w:rsid w:val="00425F85"/>
    <w:rsid w:val="00430CB3"/>
    <w:rsid w:val="00431F1D"/>
    <w:rsid w:val="00434102"/>
    <w:rsid w:val="0044553A"/>
    <w:rsid w:val="00464E16"/>
    <w:rsid w:val="0046571A"/>
    <w:rsid w:val="00470E74"/>
    <w:rsid w:val="004856C5"/>
    <w:rsid w:val="0048596B"/>
    <w:rsid w:val="004B14A3"/>
    <w:rsid w:val="004B5481"/>
    <w:rsid w:val="004C275B"/>
    <w:rsid w:val="004C46B6"/>
    <w:rsid w:val="004C73EE"/>
    <w:rsid w:val="004D0BC2"/>
    <w:rsid w:val="004D28A3"/>
    <w:rsid w:val="004D4725"/>
    <w:rsid w:val="004D72DA"/>
    <w:rsid w:val="004F17ED"/>
    <w:rsid w:val="004F5F95"/>
    <w:rsid w:val="00506604"/>
    <w:rsid w:val="00514B4A"/>
    <w:rsid w:val="00514BCC"/>
    <w:rsid w:val="00517EBD"/>
    <w:rsid w:val="00521AF5"/>
    <w:rsid w:val="00527622"/>
    <w:rsid w:val="00536A9E"/>
    <w:rsid w:val="00545725"/>
    <w:rsid w:val="00552EB3"/>
    <w:rsid w:val="00553994"/>
    <w:rsid w:val="00565D0A"/>
    <w:rsid w:val="00566DD0"/>
    <w:rsid w:val="00572856"/>
    <w:rsid w:val="00580882"/>
    <w:rsid w:val="00581EE1"/>
    <w:rsid w:val="00585336"/>
    <w:rsid w:val="00587407"/>
    <w:rsid w:val="0059288E"/>
    <w:rsid w:val="005A49A0"/>
    <w:rsid w:val="005A5578"/>
    <w:rsid w:val="005A58D4"/>
    <w:rsid w:val="005B27A9"/>
    <w:rsid w:val="005B5667"/>
    <w:rsid w:val="005C2B71"/>
    <w:rsid w:val="005C55E0"/>
    <w:rsid w:val="005E4C0E"/>
    <w:rsid w:val="00611326"/>
    <w:rsid w:val="00614648"/>
    <w:rsid w:val="006248C5"/>
    <w:rsid w:val="00624CB2"/>
    <w:rsid w:val="00641D00"/>
    <w:rsid w:val="00641FC8"/>
    <w:rsid w:val="00643C82"/>
    <w:rsid w:val="006711E9"/>
    <w:rsid w:val="00673C7A"/>
    <w:rsid w:val="006815A4"/>
    <w:rsid w:val="00684E5C"/>
    <w:rsid w:val="006972C0"/>
    <w:rsid w:val="006C61F7"/>
    <w:rsid w:val="006C71D0"/>
    <w:rsid w:val="006D7FE6"/>
    <w:rsid w:val="006E60F6"/>
    <w:rsid w:val="00702018"/>
    <w:rsid w:val="00705307"/>
    <w:rsid w:val="00706013"/>
    <w:rsid w:val="00726288"/>
    <w:rsid w:val="00730924"/>
    <w:rsid w:val="0074253E"/>
    <w:rsid w:val="007505C4"/>
    <w:rsid w:val="00756AA9"/>
    <w:rsid w:val="00762643"/>
    <w:rsid w:val="0077176B"/>
    <w:rsid w:val="00771AB7"/>
    <w:rsid w:val="007722FA"/>
    <w:rsid w:val="0077399E"/>
    <w:rsid w:val="00773C2E"/>
    <w:rsid w:val="007743B6"/>
    <w:rsid w:val="00786D74"/>
    <w:rsid w:val="007A1983"/>
    <w:rsid w:val="007A2C10"/>
    <w:rsid w:val="007B5513"/>
    <w:rsid w:val="007C0AA7"/>
    <w:rsid w:val="007C29D7"/>
    <w:rsid w:val="007C5108"/>
    <w:rsid w:val="007C5CAE"/>
    <w:rsid w:val="007E62AD"/>
    <w:rsid w:val="007E68E4"/>
    <w:rsid w:val="00801337"/>
    <w:rsid w:val="00806395"/>
    <w:rsid w:val="008100B6"/>
    <w:rsid w:val="0081483E"/>
    <w:rsid w:val="00826F58"/>
    <w:rsid w:val="00836CF9"/>
    <w:rsid w:val="00843ADB"/>
    <w:rsid w:val="00854E52"/>
    <w:rsid w:val="008846AF"/>
    <w:rsid w:val="008901D3"/>
    <w:rsid w:val="00890ACF"/>
    <w:rsid w:val="008923A0"/>
    <w:rsid w:val="0089694B"/>
    <w:rsid w:val="008A2E30"/>
    <w:rsid w:val="008A483F"/>
    <w:rsid w:val="008B1E9F"/>
    <w:rsid w:val="008B2CF2"/>
    <w:rsid w:val="008C6DB1"/>
    <w:rsid w:val="008D0FF7"/>
    <w:rsid w:val="008E2AD5"/>
    <w:rsid w:val="008E3064"/>
    <w:rsid w:val="008F74A5"/>
    <w:rsid w:val="009002D7"/>
    <w:rsid w:val="00906846"/>
    <w:rsid w:val="00914728"/>
    <w:rsid w:val="00916B9E"/>
    <w:rsid w:val="00933CC2"/>
    <w:rsid w:val="0093794C"/>
    <w:rsid w:val="00946238"/>
    <w:rsid w:val="00973781"/>
    <w:rsid w:val="00984469"/>
    <w:rsid w:val="00996ACB"/>
    <w:rsid w:val="009B589F"/>
    <w:rsid w:val="009B60F4"/>
    <w:rsid w:val="009D45B6"/>
    <w:rsid w:val="009E291C"/>
    <w:rsid w:val="009E354F"/>
    <w:rsid w:val="009E5B05"/>
    <w:rsid w:val="009F380B"/>
    <w:rsid w:val="009F4622"/>
    <w:rsid w:val="00A04A47"/>
    <w:rsid w:val="00A10FF3"/>
    <w:rsid w:val="00A320F5"/>
    <w:rsid w:val="00A34185"/>
    <w:rsid w:val="00A341B6"/>
    <w:rsid w:val="00A44C33"/>
    <w:rsid w:val="00A5710D"/>
    <w:rsid w:val="00A63BE8"/>
    <w:rsid w:val="00A744C9"/>
    <w:rsid w:val="00A819CD"/>
    <w:rsid w:val="00A83DF1"/>
    <w:rsid w:val="00A8441F"/>
    <w:rsid w:val="00A87A6E"/>
    <w:rsid w:val="00A91B92"/>
    <w:rsid w:val="00AB5B03"/>
    <w:rsid w:val="00AD065D"/>
    <w:rsid w:val="00AD4215"/>
    <w:rsid w:val="00AF52CB"/>
    <w:rsid w:val="00B16275"/>
    <w:rsid w:val="00B2729F"/>
    <w:rsid w:val="00B300D6"/>
    <w:rsid w:val="00B30399"/>
    <w:rsid w:val="00B317B4"/>
    <w:rsid w:val="00B32007"/>
    <w:rsid w:val="00B33F02"/>
    <w:rsid w:val="00B466AC"/>
    <w:rsid w:val="00B47FDE"/>
    <w:rsid w:val="00B560AC"/>
    <w:rsid w:val="00B600C4"/>
    <w:rsid w:val="00B64EFA"/>
    <w:rsid w:val="00B80C5B"/>
    <w:rsid w:val="00B85B55"/>
    <w:rsid w:val="00B93284"/>
    <w:rsid w:val="00BA17A5"/>
    <w:rsid w:val="00BA1945"/>
    <w:rsid w:val="00BA1A8E"/>
    <w:rsid w:val="00BB0CA6"/>
    <w:rsid w:val="00BD0656"/>
    <w:rsid w:val="00BD4B26"/>
    <w:rsid w:val="00BE5F10"/>
    <w:rsid w:val="00BE795A"/>
    <w:rsid w:val="00BF177E"/>
    <w:rsid w:val="00C000B7"/>
    <w:rsid w:val="00C34396"/>
    <w:rsid w:val="00C41860"/>
    <w:rsid w:val="00C572E7"/>
    <w:rsid w:val="00C577BB"/>
    <w:rsid w:val="00C6087E"/>
    <w:rsid w:val="00C62780"/>
    <w:rsid w:val="00C64712"/>
    <w:rsid w:val="00C907EE"/>
    <w:rsid w:val="00C92F4E"/>
    <w:rsid w:val="00C93C81"/>
    <w:rsid w:val="00C957DD"/>
    <w:rsid w:val="00CA4756"/>
    <w:rsid w:val="00CA6B4A"/>
    <w:rsid w:val="00CB2216"/>
    <w:rsid w:val="00CB4CD5"/>
    <w:rsid w:val="00CC0517"/>
    <w:rsid w:val="00CC41E6"/>
    <w:rsid w:val="00CD3718"/>
    <w:rsid w:val="00CE64B7"/>
    <w:rsid w:val="00CF40F4"/>
    <w:rsid w:val="00D0283B"/>
    <w:rsid w:val="00D108C0"/>
    <w:rsid w:val="00D12AFC"/>
    <w:rsid w:val="00D14DD9"/>
    <w:rsid w:val="00D16EA8"/>
    <w:rsid w:val="00D20A1A"/>
    <w:rsid w:val="00D2257C"/>
    <w:rsid w:val="00D22D12"/>
    <w:rsid w:val="00D23D9E"/>
    <w:rsid w:val="00D25902"/>
    <w:rsid w:val="00D651FF"/>
    <w:rsid w:val="00D70667"/>
    <w:rsid w:val="00D726A6"/>
    <w:rsid w:val="00D94681"/>
    <w:rsid w:val="00DB62B1"/>
    <w:rsid w:val="00DB7068"/>
    <w:rsid w:val="00DC2EF6"/>
    <w:rsid w:val="00DC323E"/>
    <w:rsid w:val="00DC5765"/>
    <w:rsid w:val="00DC642D"/>
    <w:rsid w:val="00DD004D"/>
    <w:rsid w:val="00DD292B"/>
    <w:rsid w:val="00DD68AA"/>
    <w:rsid w:val="00DE3020"/>
    <w:rsid w:val="00DE508C"/>
    <w:rsid w:val="00DE53D0"/>
    <w:rsid w:val="00DF1AE2"/>
    <w:rsid w:val="00E01418"/>
    <w:rsid w:val="00E02AF8"/>
    <w:rsid w:val="00E03F2D"/>
    <w:rsid w:val="00E31830"/>
    <w:rsid w:val="00E418FB"/>
    <w:rsid w:val="00E41977"/>
    <w:rsid w:val="00E4406A"/>
    <w:rsid w:val="00E56D5F"/>
    <w:rsid w:val="00E66509"/>
    <w:rsid w:val="00E71FB9"/>
    <w:rsid w:val="00E805F8"/>
    <w:rsid w:val="00EA5D76"/>
    <w:rsid w:val="00EC15B1"/>
    <w:rsid w:val="00EC50CF"/>
    <w:rsid w:val="00EC6113"/>
    <w:rsid w:val="00ED14F8"/>
    <w:rsid w:val="00ED1700"/>
    <w:rsid w:val="00ED2FEF"/>
    <w:rsid w:val="00ED33B4"/>
    <w:rsid w:val="00ED5C89"/>
    <w:rsid w:val="00EE06A0"/>
    <w:rsid w:val="00EE513A"/>
    <w:rsid w:val="00F0216C"/>
    <w:rsid w:val="00F0638C"/>
    <w:rsid w:val="00F10169"/>
    <w:rsid w:val="00F27A83"/>
    <w:rsid w:val="00F27E83"/>
    <w:rsid w:val="00F424A6"/>
    <w:rsid w:val="00F45305"/>
    <w:rsid w:val="00F76E77"/>
    <w:rsid w:val="00F80316"/>
    <w:rsid w:val="00FB63E5"/>
    <w:rsid w:val="00FC16D6"/>
    <w:rsid w:val="00FC651D"/>
    <w:rsid w:val="00FD1460"/>
    <w:rsid w:val="00FD62E3"/>
    <w:rsid w:val="00FF67D3"/>
    <w:rsid w:val="00FF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60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066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06604"/>
    <w:rPr>
      <w:rFonts w:cs="Times New Roman"/>
      <w:lang w:val="uk-UA" w:eastAsia="uk-UA"/>
    </w:rPr>
  </w:style>
  <w:style w:type="paragraph" w:styleId="BodyText">
    <w:name w:val="Body Text"/>
    <w:basedOn w:val="Normal"/>
    <w:link w:val="BodyTextChar"/>
    <w:uiPriority w:val="99"/>
    <w:rsid w:val="00506604"/>
    <w:pPr>
      <w:spacing w:after="0" w:line="240" w:lineRule="auto"/>
      <w:ind w:firstLine="397"/>
      <w:jc w:val="both"/>
    </w:pPr>
    <w:rPr>
      <w:lang w:val="uk-UA" w:eastAsia="uk-UA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2B6025"/>
    <w:rPr>
      <w:lang w:eastAsia="en-US"/>
    </w:rPr>
  </w:style>
  <w:style w:type="character" w:customStyle="1" w:styleId="1">
    <w:name w:val="Основной текст Знак1"/>
    <w:basedOn w:val="DefaultParagraphFont"/>
    <w:uiPriority w:val="99"/>
    <w:semiHidden/>
    <w:rsid w:val="00506604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5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6AA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06013"/>
    <w:pPr>
      <w:ind w:left="720"/>
      <w:contextualSpacing/>
    </w:pPr>
  </w:style>
  <w:style w:type="table" w:styleId="TableGrid">
    <w:name w:val="Table Grid"/>
    <w:basedOn w:val="TableNormal"/>
    <w:uiPriority w:val="99"/>
    <w:rsid w:val="008B1E9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3</Pages>
  <Words>265</Words>
  <Characters>1514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KPI</cp:lastModifiedBy>
  <cp:revision>4</cp:revision>
  <dcterms:created xsi:type="dcterms:W3CDTF">2016-03-03T22:33:00Z</dcterms:created>
  <dcterms:modified xsi:type="dcterms:W3CDTF">2016-03-04T05:46:00Z</dcterms:modified>
</cp:coreProperties>
</file>