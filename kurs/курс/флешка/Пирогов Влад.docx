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9A" w:rsidRDefault="0090419A" w:rsidP="00566A04">
      <w:pPr>
        <w:jc w:val="right"/>
      </w:pPr>
      <w:r>
        <w:t>Пирогов Влад</w:t>
      </w:r>
    </w:p>
    <w:p w:rsidR="0090419A" w:rsidRDefault="0090419A" w:rsidP="008166CB">
      <w:pPr>
        <w:jc w:val="center"/>
      </w:pPr>
      <w:r>
        <w:t xml:space="preserve">Техническое  Задание </w:t>
      </w:r>
    </w:p>
    <w:p w:rsidR="0090419A" w:rsidRPr="00566A04" w:rsidRDefault="0090419A" w:rsidP="00C1167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  <w:t>Дата 02.02.2016</w:t>
      </w:r>
    </w:p>
    <w:p w:rsidR="0090419A" w:rsidRPr="00566A04" w:rsidRDefault="0090419A" w:rsidP="00C1167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  <w:t>Клиент Р.Н.Дубан</w:t>
      </w:r>
    </w:p>
    <w:p w:rsidR="0090419A" w:rsidRPr="00566A04" w:rsidRDefault="0090419A" w:rsidP="00C1167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Имя проекта «Пожарники» </w:t>
      </w:r>
    </w:p>
    <w:p w:rsidR="0090419A" w:rsidRDefault="0090419A" w:rsidP="008166CB">
      <w:r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Создал </w:t>
      </w:r>
      <w:r>
        <w:t>Пирогов Влад</w:t>
      </w:r>
    </w:p>
    <w:p w:rsidR="0090419A" w:rsidRPr="00566A04" w:rsidRDefault="0090419A" w:rsidP="00C1167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</w:pPr>
    </w:p>
    <w:p w:rsidR="0090419A" w:rsidRPr="00566A04" w:rsidRDefault="0090419A" w:rsidP="00C1167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</w:pPr>
    </w:p>
    <w:p w:rsidR="0090419A" w:rsidRDefault="0090419A" w:rsidP="00C1167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  <w:t>Резюме:</w:t>
      </w:r>
    </w:p>
    <w:p w:rsidR="0090419A" w:rsidRPr="00566A04" w:rsidRDefault="0090419A" w:rsidP="00C1167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Даная программа служит для развлечения пользователя </w:t>
      </w:r>
    </w:p>
    <w:p w:rsidR="0090419A" w:rsidRPr="00C11674" w:rsidRDefault="0090419A" w:rsidP="00C1167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lang w:eastAsia="ru-RU"/>
        </w:rPr>
      </w:pPr>
      <w:r w:rsidRPr="00C11674">
        <w:rPr>
          <w:rFonts w:ascii="Arial" w:hAnsi="Arial" w:cs="Arial"/>
          <w:color w:val="222222"/>
          <w:sz w:val="19"/>
          <w:szCs w:val="19"/>
          <w:lang w:eastAsia="ru-RU"/>
        </w:rPr>
        <w:t>Основные задачи: С верхней части окна движется вниз некое количество объектов</w:t>
      </w:r>
      <w:r>
        <w:rPr>
          <w:rFonts w:ascii="Arial" w:hAnsi="Arial" w:cs="Arial"/>
          <w:color w:val="222222"/>
          <w:sz w:val="19"/>
          <w:szCs w:val="19"/>
          <w:lang w:val="en-US" w:eastAsia="ru-RU"/>
        </w:rPr>
        <w:t>Y</w:t>
      </w:r>
      <w:r w:rsidRPr="00C11674">
        <w:rPr>
          <w:rFonts w:ascii="Arial" w:hAnsi="Arial" w:cs="Arial"/>
          <w:color w:val="222222"/>
          <w:sz w:val="19"/>
          <w:szCs w:val="19"/>
          <w:lang w:eastAsia="ru-RU"/>
        </w:rPr>
        <w:t>, игро</w:t>
      </w:r>
      <w:r>
        <w:rPr>
          <w:rFonts w:ascii="Arial" w:hAnsi="Arial" w:cs="Arial"/>
          <w:color w:val="222222"/>
          <w:sz w:val="19"/>
          <w:szCs w:val="19"/>
          <w:lang w:eastAsia="ru-RU"/>
        </w:rPr>
        <w:t>к должен "поймать" все объекты. Иначе игрок проиграет.</w:t>
      </w:r>
    </w:p>
    <w:p w:rsidR="0090419A" w:rsidRPr="002D2D4B" w:rsidRDefault="0090419A" w:rsidP="00C1167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lang w:eastAsia="ru-RU"/>
        </w:rPr>
      </w:pPr>
      <w:r w:rsidRPr="00C11674">
        <w:rPr>
          <w:rFonts w:ascii="Arial" w:hAnsi="Arial" w:cs="Arial"/>
          <w:color w:val="222222"/>
          <w:sz w:val="19"/>
          <w:szCs w:val="19"/>
          <w:lang w:eastAsia="ru-RU"/>
        </w:rPr>
        <w:t>Дополнительные задачи</w:t>
      </w:r>
      <w:r>
        <w:rPr>
          <w:rFonts w:ascii="Arial" w:hAnsi="Arial" w:cs="Arial"/>
          <w:color w:val="222222"/>
          <w:sz w:val="19"/>
          <w:szCs w:val="19"/>
          <w:lang w:eastAsia="ru-RU"/>
        </w:rPr>
        <w:t xml:space="preserve"> </w:t>
      </w:r>
      <w:r w:rsidRPr="00C11674">
        <w:rPr>
          <w:rFonts w:ascii="Arial" w:hAnsi="Arial" w:cs="Arial"/>
          <w:color w:val="222222"/>
          <w:sz w:val="19"/>
          <w:szCs w:val="19"/>
          <w:lang w:eastAsia="ru-RU"/>
        </w:rPr>
        <w:t>(те, реализация  которых н</w:t>
      </w:r>
      <w:r>
        <w:rPr>
          <w:rFonts w:ascii="Arial" w:hAnsi="Arial" w:cs="Arial"/>
          <w:color w:val="222222"/>
          <w:sz w:val="19"/>
          <w:szCs w:val="19"/>
          <w:lang w:eastAsia="ru-RU"/>
        </w:rPr>
        <w:t>е обязательна и затруднительна)</w:t>
      </w:r>
      <w:r w:rsidRPr="00C11674">
        <w:rPr>
          <w:rFonts w:ascii="Arial" w:hAnsi="Arial" w:cs="Arial"/>
          <w:color w:val="222222"/>
          <w:sz w:val="19"/>
          <w:szCs w:val="19"/>
          <w:lang w:eastAsia="ru-RU"/>
        </w:rPr>
        <w:t>: ускорение падающих объектов, объект</w:t>
      </w:r>
      <w:r>
        <w:rPr>
          <w:rFonts w:ascii="Arial" w:hAnsi="Arial" w:cs="Arial"/>
          <w:color w:val="222222"/>
          <w:sz w:val="19"/>
          <w:szCs w:val="19"/>
          <w:lang w:eastAsia="ru-RU"/>
        </w:rPr>
        <w:t xml:space="preserve"> ловушка- игрок проиграет если </w:t>
      </w:r>
      <w:r w:rsidRPr="00C11674">
        <w:rPr>
          <w:rFonts w:ascii="Arial" w:hAnsi="Arial" w:cs="Arial"/>
          <w:color w:val="222222"/>
          <w:sz w:val="19"/>
          <w:szCs w:val="19"/>
          <w:lang w:eastAsia="ru-RU"/>
        </w:rPr>
        <w:t>словит.</w:t>
      </w:r>
      <w:bookmarkStart w:id="0" w:name="_GoBack"/>
      <w:bookmarkEnd w:id="0"/>
    </w:p>
    <w:p w:rsidR="0090419A" w:rsidRPr="002D2D4B" w:rsidRDefault="0090419A" w:rsidP="00C1167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lang w:eastAsia="ru-RU"/>
        </w:rPr>
      </w:pPr>
      <w:r>
        <w:rPr>
          <w:rFonts w:ascii="Arial" w:hAnsi="Arial" w:cs="Arial"/>
          <w:color w:val="222222"/>
          <w:sz w:val="19"/>
          <w:szCs w:val="19"/>
          <w:lang w:eastAsia="ru-RU"/>
        </w:rPr>
        <w:t>Объем проекта:</w:t>
      </w:r>
    </w:p>
    <w:p w:rsidR="0090419A" w:rsidRDefault="0090419A" w:rsidP="00100407">
      <w:pPr>
        <w:ind w:firstLine="360"/>
        <w:jc w:val="center"/>
      </w:pPr>
      <w:r>
        <w:t>Инвентарь:</w:t>
      </w:r>
    </w:p>
    <w:p w:rsidR="0090419A" w:rsidRDefault="0090419A" w:rsidP="00E612B3">
      <w:pPr>
        <w:pStyle w:val="ListParagraph"/>
        <w:numPr>
          <w:ilvl w:val="0"/>
          <w:numId w:val="2"/>
        </w:numPr>
      </w:pPr>
      <w:r>
        <w:t>Окно с фоном</w:t>
      </w:r>
    </w:p>
    <w:p w:rsidR="0090419A" w:rsidRDefault="0090419A" w:rsidP="00E612B3">
      <w:pPr>
        <w:pStyle w:val="ListParagraph"/>
        <w:numPr>
          <w:ilvl w:val="0"/>
          <w:numId w:val="2"/>
        </w:numPr>
      </w:pPr>
      <w:r>
        <w:t xml:space="preserve">Счетчик времени  </w:t>
      </w:r>
    </w:p>
    <w:p w:rsidR="0090419A" w:rsidRDefault="0090419A" w:rsidP="00E612B3">
      <w:pPr>
        <w:pStyle w:val="ListParagraph"/>
        <w:numPr>
          <w:ilvl w:val="0"/>
          <w:numId w:val="2"/>
        </w:numPr>
      </w:pPr>
      <w:r>
        <w:t xml:space="preserve">Объект </w:t>
      </w:r>
      <w:r w:rsidRPr="00E612B3">
        <w:t>(</w:t>
      </w:r>
      <w:r w:rsidRPr="00E612B3">
        <w:rPr>
          <w:lang w:val="en-US"/>
        </w:rPr>
        <w:t>X</w:t>
      </w:r>
      <w:r w:rsidRPr="00E612B3">
        <w:t>):</w:t>
      </w:r>
      <w:r>
        <w:t xml:space="preserve"> Графически отображается : батут размером 1/8 окна . Двигается по оси.Ох </w:t>
      </w:r>
    </w:p>
    <w:p w:rsidR="0090419A" w:rsidRDefault="0090419A" w:rsidP="00E612B3">
      <w:pPr>
        <w:pStyle w:val="ListParagraph"/>
        <w:numPr>
          <w:ilvl w:val="0"/>
          <w:numId w:val="2"/>
        </w:numPr>
      </w:pPr>
      <w:r>
        <w:t xml:space="preserve">Объект </w:t>
      </w:r>
      <w:r w:rsidRPr="00E612B3">
        <w:t>(</w:t>
      </w:r>
      <w:r>
        <w:rPr>
          <w:lang w:val="en-US"/>
        </w:rPr>
        <w:t>Y</w:t>
      </w:r>
      <w:r w:rsidRPr="00E612B3">
        <w:t>):</w:t>
      </w:r>
      <w:r>
        <w:t xml:space="preserve"> Графически отображается :</w:t>
      </w:r>
      <w:r w:rsidRPr="00E612B3">
        <w:t xml:space="preserve"> </w:t>
      </w:r>
      <w:r>
        <w:t xml:space="preserve">падающий человек  размером равна батуту. Двигается сверху в низ </w:t>
      </w:r>
    </w:p>
    <w:p w:rsidR="0090419A" w:rsidRDefault="0090419A" w:rsidP="00D54707">
      <w:pPr>
        <w:pStyle w:val="ListParagraph"/>
        <w:numPr>
          <w:ilvl w:val="0"/>
          <w:numId w:val="2"/>
        </w:numPr>
      </w:pPr>
      <w:r>
        <w:t xml:space="preserve">Объект ловушка </w:t>
      </w:r>
      <w:r w:rsidRPr="00E612B3">
        <w:t>:</w:t>
      </w:r>
      <w:r>
        <w:t xml:space="preserve"> Графически отображается : камень размером 1/8 окна. Двигается сверху в низ .</w:t>
      </w:r>
    </w:p>
    <w:p w:rsidR="0090419A" w:rsidRDefault="0090419A" w:rsidP="00566A04">
      <w:pPr>
        <w:pStyle w:val="ListParagraph"/>
        <w:jc w:val="center"/>
      </w:pPr>
      <w:r>
        <w:t>Действия :</w:t>
      </w:r>
    </w:p>
    <w:p w:rsidR="0090419A" w:rsidRDefault="0090419A" w:rsidP="00566A04">
      <w:pPr>
        <w:pStyle w:val="ListParagraph"/>
        <w:ind w:left="0"/>
      </w:pPr>
      <w:r>
        <w:t>Поймать –</w:t>
      </w:r>
      <w:r w:rsidRPr="00D54707">
        <w:t xml:space="preserve"> нижние</w:t>
      </w:r>
      <w:r>
        <w:t xml:space="preserve">  координаты Об.</w:t>
      </w:r>
      <w:r>
        <w:rPr>
          <w:lang w:val="en-US"/>
        </w:rPr>
        <w:t>Y</w:t>
      </w:r>
      <w:r>
        <w:t xml:space="preserve"> и Об. Ловушка совпадут с верхними  координатами  </w:t>
      </w:r>
      <w:r>
        <w:rPr>
          <w:lang w:val="uk-UA"/>
        </w:rPr>
        <w:t xml:space="preserve"> </w:t>
      </w:r>
      <w:r>
        <w:t>Об.Х. Следствие : если поймать Об.</w:t>
      </w:r>
      <w:r>
        <w:rPr>
          <w:lang w:val="en-US"/>
        </w:rPr>
        <w:t>Y</w:t>
      </w:r>
      <w:r>
        <w:t xml:space="preserve"> он уничтожиться если  координаты совпадут с концом окна игра окончиться . Если  поймать Об. Ловушка игра окончиться.</w:t>
      </w:r>
    </w:p>
    <w:p w:rsidR="0090419A" w:rsidRDefault="0090419A" w:rsidP="00D54707">
      <w:pPr>
        <w:pStyle w:val="ListParagraph"/>
      </w:pPr>
    </w:p>
    <w:p w:rsidR="0090419A" w:rsidRPr="00D54707" w:rsidRDefault="0090419A" w:rsidP="00566A04">
      <w:pPr>
        <w:pStyle w:val="ListParagraph"/>
        <w:ind w:left="0"/>
      </w:pPr>
      <w:r>
        <w:t xml:space="preserve">Условия победы : игрок должен играть 5 минут </w:t>
      </w:r>
    </w:p>
    <w:p w:rsidR="0090419A" w:rsidRPr="00844C4D" w:rsidRDefault="0090419A" w:rsidP="00E612B3"/>
    <w:sectPr w:rsidR="0090419A" w:rsidRPr="00844C4D" w:rsidSect="00566A04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19A" w:rsidRDefault="0090419A" w:rsidP="00E612B3">
      <w:pPr>
        <w:spacing w:after="0" w:line="240" w:lineRule="auto"/>
      </w:pPr>
      <w:r>
        <w:separator/>
      </w:r>
    </w:p>
  </w:endnote>
  <w:endnote w:type="continuationSeparator" w:id="0">
    <w:p w:rsidR="0090419A" w:rsidRDefault="0090419A" w:rsidP="00E6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19A" w:rsidRDefault="0090419A" w:rsidP="00E612B3">
      <w:pPr>
        <w:spacing w:after="0" w:line="240" w:lineRule="auto"/>
      </w:pPr>
      <w:r>
        <w:separator/>
      </w:r>
    </w:p>
  </w:footnote>
  <w:footnote w:type="continuationSeparator" w:id="0">
    <w:p w:rsidR="0090419A" w:rsidRDefault="0090419A" w:rsidP="00E61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30198"/>
    <w:multiLevelType w:val="hybridMultilevel"/>
    <w:tmpl w:val="8482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C4164"/>
    <w:multiLevelType w:val="hybridMultilevel"/>
    <w:tmpl w:val="B6EAB83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225F"/>
    <w:rsid w:val="00100407"/>
    <w:rsid w:val="001B4F34"/>
    <w:rsid w:val="0023225F"/>
    <w:rsid w:val="002D2D4B"/>
    <w:rsid w:val="003359F0"/>
    <w:rsid w:val="00566A04"/>
    <w:rsid w:val="00781296"/>
    <w:rsid w:val="008166CB"/>
    <w:rsid w:val="00844C4D"/>
    <w:rsid w:val="0090419A"/>
    <w:rsid w:val="00C11674"/>
    <w:rsid w:val="00C576D4"/>
    <w:rsid w:val="00CE3678"/>
    <w:rsid w:val="00D54707"/>
    <w:rsid w:val="00DE2B2B"/>
    <w:rsid w:val="00E612B3"/>
    <w:rsid w:val="00F33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F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44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61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612B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61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612B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8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233</TotalTime>
  <Pages>1</Pages>
  <Words>164</Words>
  <Characters>941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KPI</cp:lastModifiedBy>
  <cp:revision>2</cp:revision>
  <dcterms:created xsi:type="dcterms:W3CDTF">2016-02-25T19:40:00Z</dcterms:created>
  <dcterms:modified xsi:type="dcterms:W3CDTF">2016-02-26T06:18:00Z</dcterms:modified>
</cp:coreProperties>
</file>